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C9" w:rsidRPr="00844988" w:rsidRDefault="00D560C9" w:rsidP="004771C9">
      <w:pPr>
        <w:pStyle w:val="Vireliouraai"/>
      </w:pPr>
      <w:r w:rsidRPr="00844988">
        <w:t>KAUNO TECHNOLOGIJOS UNIVERSITET</w:t>
      </w:r>
      <w:r w:rsidR="00BA224C">
        <w:t>O GIMNAZIJA</w:t>
      </w:r>
    </w:p>
    <w:p w:rsidR="00D560C9" w:rsidRDefault="00D560C9" w:rsidP="004771C9">
      <w:pPr>
        <w:pStyle w:val="Vireliouraai"/>
      </w:pPr>
    </w:p>
    <w:p w:rsidR="00BA224C" w:rsidRPr="00844988" w:rsidRDefault="00BA224C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9F2CA9" w:rsidP="004771C9">
      <w:pPr>
        <w:pStyle w:val="Ataskaitospavadinimas"/>
      </w:pPr>
      <w:r>
        <w:t>OBJEKTINIO PROGRAMAVIMO PAGRINDAI I</w:t>
      </w:r>
      <w:r w:rsidR="00D5274E" w:rsidRPr="00844988">
        <w:t xml:space="preserve"> (P175B117)</w:t>
      </w:r>
    </w:p>
    <w:p w:rsidR="00D560C9" w:rsidRPr="00844988" w:rsidRDefault="004C3D88" w:rsidP="004771C9">
      <w:pPr>
        <w:pStyle w:val="Ataskaita"/>
      </w:pPr>
      <w:r w:rsidRPr="00844988">
        <w:t>L</w:t>
      </w:r>
      <w:r w:rsidR="00D560C9" w:rsidRPr="00844988">
        <w:t>aboratori</w:t>
      </w:r>
      <w:r w:rsidR="00BA7914">
        <w:t>nių darbų</w:t>
      </w:r>
      <w:r w:rsidR="00D560C9" w:rsidRPr="00844988">
        <w:t xml:space="preserve"> ataskaita</w:t>
      </w: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771C9" w:rsidRDefault="004771C9" w:rsidP="00EB5168">
      <w:pPr>
        <w:pStyle w:val="Autorius"/>
      </w:pPr>
      <w:r>
        <w:t xml:space="preserve">Atliko: </w:t>
      </w:r>
    </w:p>
    <w:p w:rsidR="004771C9" w:rsidRDefault="004771C9" w:rsidP="00EB5168">
      <w:pPr>
        <w:pStyle w:val="Autorius"/>
      </w:pPr>
      <w:r>
        <w:tab/>
      </w:r>
      <w:r w:rsidR="00BA224C">
        <w:fldChar w:fldCharType="begin">
          <w:ffData>
            <w:name w:val="Grupe"/>
            <w:enabled/>
            <w:calcOnExit w:val="0"/>
            <w:textInput>
              <w:default w:val="KLASĖ"/>
              <w:maxLength w:val="8"/>
              <w:format w:val="Didžiosios raidės"/>
            </w:textInput>
          </w:ffData>
        </w:fldChar>
      </w:r>
      <w:bookmarkStart w:id="0" w:name="Grupe"/>
      <w:r w:rsidR="00BA224C">
        <w:instrText xml:space="preserve"> FORMTEXT </w:instrText>
      </w:r>
      <w:r w:rsidR="00BA224C">
        <w:fldChar w:fldCharType="separate"/>
      </w:r>
      <w:r w:rsidR="00162106">
        <w:rPr>
          <w:noProof/>
        </w:rPr>
        <w:t>KLASĖ</w:t>
      </w:r>
      <w:r w:rsidR="00BA224C">
        <w:fldChar w:fldCharType="end"/>
      </w:r>
      <w:bookmarkEnd w:id="0"/>
      <w:r w:rsidR="00AE7C8B">
        <w:t xml:space="preserve"> </w:t>
      </w:r>
      <w:r w:rsidR="00BA224C">
        <w:t>klasės mokinys</w:t>
      </w:r>
    </w:p>
    <w:p w:rsidR="00D560C9" w:rsidRPr="00844988" w:rsidRDefault="004771C9" w:rsidP="00EB5168">
      <w:pPr>
        <w:pStyle w:val="Autorius"/>
      </w:pPr>
      <w:r>
        <w:tab/>
      </w:r>
      <w:r w:rsidR="00BA224C">
        <w:fldChar w:fldCharType="begin">
          <w:ffData>
            <w:name w:val="Pavarde"/>
            <w:enabled/>
            <w:calcOnExit w:val="0"/>
            <w:textInput>
              <w:default w:val="Mokinio Vardas Pavardė"/>
              <w:format w:val="Pirmos didžiosios"/>
            </w:textInput>
          </w:ffData>
        </w:fldChar>
      </w:r>
      <w:bookmarkStart w:id="1" w:name="Pavarde"/>
      <w:r w:rsidR="00BA224C">
        <w:instrText xml:space="preserve"> FORMTEXT </w:instrText>
      </w:r>
      <w:r w:rsidR="00BA224C">
        <w:fldChar w:fldCharType="separate"/>
      </w:r>
      <w:r w:rsidR="00BA224C">
        <w:rPr>
          <w:noProof/>
        </w:rPr>
        <w:t>Mokinio Vardas Pavardė</w:t>
      </w:r>
      <w:r w:rsidR="00BA224C">
        <w:fldChar w:fldCharType="end"/>
      </w:r>
      <w:bookmarkEnd w:id="1"/>
    </w:p>
    <w:p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162106">
        <w:fldChar w:fldCharType="separate"/>
      </w:r>
      <w:r w:rsidR="00162106">
        <w:rPr>
          <w:noProof/>
        </w:rPr>
        <w:t>2018 m. kovo 21 d.</w:t>
      </w:r>
      <w:r w:rsidR="00844988" w:rsidRPr="00844988">
        <w:fldChar w:fldCharType="end"/>
      </w:r>
    </w:p>
    <w:p w:rsidR="004771C9" w:rsidRDefault="00D560C9" w:rsidP="00EB5168">
      <w:pPr>
        <w:pStyle w:val="Autorius"/>
      </w:pPr>
      <w:r w:rsidRPr="0052026C">
        <w:t>Priėmė:</w:t>
      </w:r>
    </w:p>
    <w:p w:rsidR="00D560C9" w:rsidRPr="0052026C" w:rsidRDefault="004771C9" w:rsidP="00EB5168">
      <w:pPr>
        <w:pStyle w:val="Autorius"/>
      </w:pPr>
      <w:r>
        <w:tab/>
      </w:r>
      <w:r w:rsidR="00BA224C">
        <w:fldChar w:fldCharType="begin">
          <w:ffData>
            <w:name w:val="Destytojas"/>
            <w:enabled/>
            <w:calcOnExit w:val="0"/>
            <w:textInput>
              <w:default w:val="Dėstytojo  Vardas Ir Pavardė"/>
              <w:format w:val="Pirmos didžiosios"/>
            </w:textInput>
          </w:ffData>
        </w:fldChar>
      </w:r>
      <w:bookmarkStart w:id="2" w:name="Destytojas"/>
      <w:r w:rsidR="00BA224C">
        <w:instrText xml:space="preserve"> FORMTEXT </w:instrText>
      </w:r>
      <w:r w:rsidR="00BA224C">
        <w:fldChar w:fldCharType="separate"/>
      </w:r>
      <w:r w:rsidR="00BA224C">
        <w:rPr>
          <w:noProof/>
        </w:rPr>
        <w:t>Dėstytojo  Vardas Ir Pavardė</w:t>
      </w:r>
      <w:r w:rsidR="00BA224C">
        <w:fldChar w:fldCharType="end"/>
      </w:r>
      <w:bookmarkEnd w:id="2"/>
    </w:p>
    <w:p w:rsidR="00CD58DB" w:rsidRPr="00844988" w:rsidRDefault="00CD58DB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52026C" w:rsidRPr="00844988" w:rsidRDefault="0052026C" w:rsidP="004771C9">
      <w:pPr>
        <w:pStyle w:val="Vireliouraai"/>
      </w:pPr>
    </w:p>
    <w:p w:rsidR="0052026C" w:rsidRDefault="00D560C9" w:rsidP="004771C9">
      <w:pPr>
        <w:pStyle w:val="Vireliouraai"/>
      </w:pPr>
      <w:r w:rsidRPr="00844988">
        <w:t xml:space="preserve">KAUNAS </w:t>
      </w:r>
      <w:r w:rsidR="000A4731">
        <w:fldChar w:fldCharType="begin"/>
      </w:r>
      <w:r w:rsidR="000A4731">
        <w:instrText xml:space="preserve"> TIME  \@ "yyyy" </w:instrText>
      </w:r>
      <w:r w:rsidR="00162106">
        <w:fldChar w:fldCharType="separate"/>
      </w:r>
      <w:r w:rsidR="00162106">
        <w:rPr>
          <w:noProof/>
        </w:rPr>
        <w:t>2018</w:t>
      </w:r>
      <w:r w:rsidR="000A4731">
        <w:fldChar w:fldCharType="end"/>
      </w:r>
    </w:p>
    <w:p w:rsidR="0052026C" w:rsidRDefault="0052026C" w:rsidP="0015714D">
      <w:pPr>
        <w:sectPr w:rsidR="0052026C" w:rsidSect="00A6795E">
          <w:footerReference w:type="even" r:id="rId7"/>
          <w:footerReference w:type="default" r:id="rId8"/>
          <w:headerReference w:type="first" r:id="rId9"/>
          <w:pgSz w:w="11906" w:h="16838"/>
          <w:pgMar w:top="851" w:right="567" w:bottom="851" w:left="1418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titlePg/>
        </w:sectPr>
      </w:pPr>
    </w:p>
    <w:p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:rsidR="00D560C9" w:rsidRDefault="00D560C9" w:rsidP="0052026C"/>
    <w:p w:rsidR="00291C8F" w:rsidRPr="00844988" w:rsidRDefault="00291C8F" w:rsidP="0052026C"/>
    <w:p w:rsidR="00291C8F" w:rsidRDefault="00291C8F" w:rsidP="0015714D">
      <w:pPr>
        <w:sectPr w:rsidR="00291C8F" w:rsidSect="002949A3">
          <w:foot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DC3AE4" w:rsidRDefault="00D560C9">
      <w:pPr>
        <w:pStyle w:val="Turinys1"/>
        <w:rPr>
          <w:b w:val="0"/>
          <w:noProof/>
          <w:sz w:val="24"/>
          <w:szCs w:val="24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DC3AE4">
        <w:rPr>
          <w:noProof/>
        </w:rPr>
        <w:t>1.</w:t>
      </w:r>
      <w:r w:rsidR="00DC3AE4">
        <w:rPr>
          <w:b w:val="0"/>
          <w:noProof/>
          <w:sz w:val="24"/>
          <w:szCs w:val="24"/>
          <w:lang w:eastAsia="lt-LT"/>
        </w:rPr>
        <w:tab/>
      </w:r>
      <w:r w:rsidR="00DC3AE4">
        <w:rPr>
          <w:noProof/>
        </w:rPr>
        <w:t>Pažintis su klase</w:t>
      </w:r>
      <w:r w:rsidR="00DC3AE4">
        <w:rPr>
          <w:noProof/>
        </w:rPr>
        <w:tab/>
      </w:r>
      <w:r w:rsidR="00DC3AE4">
        <w:rPr>
          <w:noProof/>
        </w:rPr>
        <w:fldChar w:fldCharType="begin"/>
      </w:r>
      <w:r w:rsidR="00DC3AE4">
        <w:rPr>
          <w:noProof/>
        </w:rPr>
        <w:instrText xml:space="preserve"> PAGEREF _Toc367096423 \h </w:instrText>
      </w:r>
      <w:r w:rsidR="00DC3AE4">
        <w:rPr>
          <w:noProof/>
        </w:rPr>
      </w:r>
      <w:r w:rsidR="00DC3AE4">
        <w:rPr>
          <w:noProof/>
        </w:rPr>
        <w:fldChar w:fldCharType="separate"/>
      </w:r>
      <w:r w:rsidR="00961831">
        <w:rPr>
          <w:noProof/>
        </w:rPr>
        <w:t>3</w:t>
      </w:r>
      <w:r w:rsidR="00DC3AE4"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1.1.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_Toc367096424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3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1.2.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_Toc367096425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3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1.3.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_Toc367096426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3</w:t>
      </w:r>
      <w:r>
        <w:rPr>
          <w:noProof/>
        </w:rPr>
        <w:fldChar w:fldCharType="end"/>
      </w:r>
    </w:p>
    <w:p w:rsidR="00DC3AE4" w:rsidRDefault="00DC3AE4">
      <w:pPr>
        <w:pStyle w:val="Turinys1"/>
        <w:rPr>
          <w:b w:val="0"/>
          <w:noProof/>
          <w:sz w:val="24"/>
          <w:szCs w:val="24"/>
          <w:lang w:eastAsia="lt-LT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  <w:lang w:eastAsia="lt-LT"/>
        </w:rPr>
        <w:tab/>
      </w:r>
      <w:r>
        <w:rPr>
          <w:noProof/>
        </w:rPr>
        <w:t>Objektų rinkinys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_Toc367096427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2.1.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_Toc367096428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2.2.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_Toc367096429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2.3.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_Toc367096430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1"/>
        <w:rPr>
          <w:b w:val="0"/>
          <w:noProof/>
          <w:sz w:val="24"/>
          <w:szCs w:val="24"/>
          <w:lang w:eastAsia="lt-LT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  <w:lang w:eastAsia="lt-LT"/>
        </w:rPr>
        <w:tab/>
      </w:r>
      <w:r>
        <w:rPr>
          <w:noProof/>
        </w:rPr>
        <w:t>Konteinerinė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_Toc367096431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3.1.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_Toc367096432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3.2.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_Toc367096433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3.3.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_Toc367096434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1"/>
        <w:rPr>
          <w:b w:val="0"/>
          <w:noProof/>
          <w:sz w:val="24"/>
          <w:szCs w:val="24"/>
          <w:lang w:eastAsia="lt-LT"/>
        </w:rPr>
      </w:pPr>
      <w:r>
        <w:rPr>
          <w:noProof/>
        </w:rPr>
        <w:t>4.</w:t>
      </w:r>
      <w:r>
        <w:rPr>
          <w:b w:val="0"/>
          <w:noProof/>
          <w:sz w:val="24"/>
          <w:szCs w:val="24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_Toc367096435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4.1.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_Toc367096436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4.2.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_Toc367096437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4.3.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_Toc367096438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1"/>
        <w:rPr>
          <w:b w:val="0"/>
          <w:noProof/>
          <w:sz w:val="24"/>
          <w:szCs w:val="24"/>
          <w:lang w:eastAsia="lt-LT"/>
        </w:rPr>
      </w:pPr>
      <w:r>
        <w:rPr>
          <w:noProof/>
        </w:rPr>
        <w:t>5.</w:t>
      </w:r>
      <w:r>
        <w:rPr>
          <w:b w:val="0"/>
          <w:noProof/>
          <w:sz w:val="24"/>
          <w:szCs w:val="24"/>
          <w:lang w:eastAsia="lt-LT"/>
        </w:rPr>
        <w:tab/>
      </w:r>
      <w:r>
        <w:rPr>
          <w:noProof/>
        </w:rPr>
        <w:t>Susieti rinkiniai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_Toc367096439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5.1.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_Toc367096440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5.2.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_Toc367096441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urinys2"/>
        <w:rPr>
          <w:noProof/>
          <w:szCs w:val="24"/>
          <w:lang w:eastAsia="lt-LT"/>
        </w:rPr>
      </w:pPr>
      <w:r>
        <w:rPr>
          <w:noProof/>
        </w:rPr>
        <w:t>5.3.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_Toc367096442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560C9" w:rsidRPr="0015714D" w:rsidRDefault="00D560C9" w:rsidP="002949A3">
      <w:r w:rsidRPr="00EB5168">
        <w:fldChar w:fldCharType="end"/>
      </w:r>
    </w:p>
    <w:p w:rsidR="00965287" w:rsidRDefault="00965287" w:rsidP="000F7F7F">
      <w:pPr>
        <w:pStyle w:val="Antrat1"/>
        <w:sectPr w:rsidR="00965287" w:rsidSect="00291C8F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:rsidR="00844988" w:rsidRPr="0015714D" w:rsidRDefault="00DC3AE4" w:rsidP="00D5274E">
      <w:pPr>
        <w:pStyle w:val="Antrat1"/>
      </w:pPr>
      <w:bookmarkStart w:id="3" w:name="_Toc367096423"/>
      <w:r w:rsidRPr="00DC3AE4">
        <w:t>Pažintis su klase</w:t>
      </w:r>
      <w:bookmarkEnd w:id="3"/>
    </w:p>
    <w:p w:rsidR="00844988" w:rsidRPr="00844988" w:rsidRDefault="00844988" w:rsidP="00F16C66">
      <w:pPr>
        <w:pStyle w:val="Antrat2"/>
      </w:pPr>
      <w:bookmarkStart w:id="4" w:name="_Toc367096424"/>
      <w:r w:rsidRPr="00844988">
        <w:t>Darbo užduotis</w:t>
      </w:r>
      <w:bookmarkEnd w:id="4"/>
    </w:p>
    <w:p w:rsidR="002E3EF8" w:rsidRDefault="002E3EF8" w:rsidP="0015714D"/>
    <w:p w:rsidR="00844988" w:rsidRDefault="00844988" w:rsidP="0015714D"/>
    <w:p w:rsidR="002E3EF8" w:rsidRPr="00844988" w:rsidRDefault="002E3EF8" w:rsidP="0015714D"/>
    <w:p w:rsidR="00844988" w:rsidRPr="00844988" w:rsidRDefault="00844988" w:rsidP="00F16C66">
      <w:pPr>
        <w:pStyle w:val="Antrat2"/>
      </w:pPr>
      <w:bookmarkStart w:id="5" w:name="_Toc367096425"/>
      <w:r w:rsidRPr="00844988">
        <w:t>Programos tekstas</w:t>
      </w:r>
      <w:bookmarkEnd w:id="5"/>
    </w:p>
    <w:p w:rsidR="002E3EF8" w:rsidRDefault="002E3EF8" w:rsidP="00531F74">
      <w:pPr>
        <w:pStyle w:val="Programostekstas"/>
      </w:pPr>
    </w:p>
    <w:p w:rsidR="00844988" w:rsidRDefault="00844988" w:rsidP="00531F74">
      <w:pPr>
        <w:pStyle w:val="Programostekstas"/>
      </w:pPr>
    </w:p>
    <w:p w:rsidR="002E3EF8" w:rsidRPr="00844988" w:rsidRDefault="002E3EF8" w:rsidP="00531F74">
      <w:pPr>
        <w:pStyle w:val="Programostekstas"/>
      </w:pPr>
    </w:p>
    <w:p w:rsidR="00844988" w:rsidRPr="00844988" w:rsidRDefault="00844988" w:rsidP="00F16C66">
      <w:pPr>
        <w:pStyle w:val="Antrat2"/>
      </w:pPr>
      <w:bookmarkStart w:id="6" w:name="_Toc367096426"/>
      <w:r w:rsidRPr="00844988">
        <w:t>Pradiniai duomenys ir rezultatai</w:t>
      </w:r>
      <w:bookmarkEnd w:id="6"/>
    </w:p>
    <w:p w:rsidR="002E3EF8" w:rsidRDefault="002E3EF8" w:rsidP="00A049DD">
      <w:pPr>
        <w:pStyle w:val="Programostekstas"/>
      </w:pPr>
    </w:p>
    <w:p w:rsidR="00844988" w:rsidRDefault="00844988" w:rsidP="00A049DD">
      <w:pPr>
        <w:pStyle w:val="Programostekstas"/>
      </w:pPr>
    </w:p>
    <w:p w:rsidR="002E3EF8" w:rsidRDefault="002E3EF8" w:rsidP="00A049DD">
      <w:pPr>
        <w:pStyle w:val="Programostekstas"/>
      </w:pPr>
    </w:p>
    <w:p w:rsidR="00AB7416" w:rsidRPr="0015714D" w:rsidRDefault="00AB7416" w:rsidP="00D5274E">
      <w:pPr>
        <w:pStyle w:val="Antrat1"/>
      </w:pPr>
      <w:bookmarkStart w:id="7" w:name="_GoBack"/>
      <w:bookmarkEnd w:id="7"/>
      <w:r>
        <w:br w:type="page"/>
      </w:r>
      <w:bookmarkStart w:id="8" w:name="_Toc367096427"/>
      <w:r w:rsidR="00DC3AE4" w:rsidRPr="00DC3AE4">
        <w:t>Objektų rinkinys</w:t>
      </w:r>
      <w:bookmarkEnd w:id="8"/>
    </w:p>
    <w:p w:rsidR="00AB7416" w:rsidRPr="00844988" w:rsidRDefault="00AB7416" w:rsidP="00AB7416">
      <w:pPr>
        <w:pStyle w:val="Antrat2"/>
      </w:pPr>
      <w:bookmarkStart w:id="9" w:name="_Toc367096428"/>
      <w:r w:rsidRPr="00844988">
        <w:t>Darbo užduotis</w:t>
      </w:r>
      <w:bookmarkEnd w:id="9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Antrat2"/>
      </w:pPr>
      <w:bookmarkStart w:id="10" w:name="_Toc367096429"/>
      <w:r w:rsidRPr="00844988">
        <w:t>Programos tekstas</w:t>
      </w:r>
      <w:bookmarkEnd w:id="10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Antrat2"/>
      </w:pPr>
      <w:bookmarkStart w:id="11" w:name="_Toc367096430"/>
      <w:r w:rsidRPr="00844988">
        <w:t>Pradiniai duomenys ir rezultatai</w:t>
      </w:r>
      <w:bookmarkEnd w:id="11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15714D" w:rsidRDefault="00AB7416" w:rsidP="00D5274E">
      <w:pPr>
        <w:pStyle w:val="Antrat1"/>
      </w:pPr>
      <w:r>
        <w:br w:type="page"/>
      </w:r>
      <w:bookmarkStart w:id="12" w:name="_Toc367096431"/>
      <w:r w:rsidR="00D5274E" w:rsidRPr="00D5274E">
        <w:t>Konteinerinė klasė</w:t>
      </w:r>
      <w:bookmarkEnd w:id="12"/>
    </w:p>
    <w:p w:rsidR="00AB7416" w:rsidRPr="00844988" w:rsidRDefault="00AB7416" w:rsidP="00AB7416">
      <w:pPr>
        <w:pStyle w:val="Antrat2"/>
      </w:pPr>
      <w:bookmarkStart w:id="13" w:name="_Toc367096432"/>
      <w:r w:rsidRPr="00844988">
        <w:t>Darbo užduotis</w:t>
      </w:r>
      <w:bookmarkEnd w:id="13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Antrat2"/>
      </w:pPr>
      <w:bookmarkStart w:id="14" w:name="_Toc367096433"/>
      <w:r w:rsidRPr="00844988">
        <w:t>Programos tekstas</w:t>
      </w:r>
      <w:bookmarkEnd w:id="14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Antrat2"/>
      </w:pPr>
      <w:bookmarkStart w:id="15" w:name="_Toc367096434"/>
      <w:r w:rsidRPr="00844988">
        <w:t>Pradiniai duomenys ir rezultatai</w:t>
      </w:r>
      <w:bookmarkEnd w:id="15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15714D" w:rsidRDefault="00AB7416" w:rsidP="00D5274E">
      <w:pPr>
        <w:pStyle w:val="Antrat1"/>
      </w:pPr>
      <w:r>
        <w:br w:type="page"/>
      </w:r>
      <w:bookmarkStart w:id="16" w:name="_Toc367096435"/>
      <w:r w:rsidR="00DC3AE4" w:rsidRPr="00DC3AE4">
        <w:t>Teksto analizė ir redagavimas</w:t>
      </w:r>
      <w:bookmarkEnd w:id="16"/>
    </w:p>
    <w:p w:rsidR="00AB7416" w:rsidRPr="00844988" w:rsidRDefault="00AB7416" w:rsidP="00AB7416">
      <w:pPr>
        <w:pStyle w:val="Antrat2"/>
      </w:pPr>
      <w:bookmarkStart w:id="17" w:name="_Toc367096436"/>
      <w:r w:rsidRPr="00844988">
        <w:t>Darbo užduotis</w:t>
      </w:r>
      <w:bookmarkEnd w:id="17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Antrat2"/>
      </w:pPr>
      <w:bookmarkStart w:id="18" w:name="_Toc367096437"/>
      <w:r w:rsidRPr="00844988">
        <w:t>Programos tekstas</w:t>
      </w:r>
      <w:bookmarkEnd w:id="18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Antrat2"/>
      </w:pPr>
      <w:bookmarkStart w:id="19" w:name="_Toc367096438"/>
      <w:r w:rsidRPr="00844988">
        <w:t>Pradiniai duomenys ir rezultatai</w:t>
      </w:r>
      <w:bookmarkEnd w:id="19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7E6559" w:rsidRPr="0015714D" w:rsidRDefault="00AB7416" w:rsidP="00D5274E">
      <w:pPr>
        <w:pStyle w:val="Antrat1"/>
      </w:pPr>
      <w:r>
        <w:br w:type="page"/>
      </w:r>
      <w:bookmarkStart w:id="20" w:name="_Toc367096439"/>
      <w:r w:rsidR="00DC3AE4" w:rsidRPr="00DC3AE4">
        <w:t>Susieti rinkiniai</w:t>
      </w:r>
      <w:bookmarkEnd w:id="20"/>
    </w:p>
    <w:p w:rsidR="007E6559" w:rsidRPr="00844988" w:rsidRDefault="007E6559" w:rsidP="007E6559">
      <w:pPr>
        <w:pStyle w:val="Antrat2"/>
      </w:pPr>
      <w:bookmarkStart w:id="21" w:name="_Toc367096440"/>
      <w:r w:rsidRPr="00844988">
        <w:t>Darbo užduotis</w:t>
      </w:r>
      <w:bookmarkEnd w:id="21"/>
    </w:p>
    <w:p w:rsidR="007E6559" w:rsidRDefault="007E6559" w:rsidP="007E6559"/>
    <w:p w:rsidR="007E6559" w:rsidRDefault="007E6559" w:rsidP="007E6559"/>
    <w:p w:rsidR="007E6559" w:rsidRPr="00844988" w:rsidRDefault="007E6559" w:rsidP="007E6559"/>
    <w:p w:rsidR="007E6559" w:rsidRPr="00844988" w:rsidRDefault="007E6559" w:rsidP="007E6559">
      <w:pPr>
        <w:pStyle w:val="Antrat2"/>
      </w:pPr>
      <w:bookmarkStart w:id="22" w:name="_Toc367096441"/>
      <w:r w:rsidRPr="00844988">
        <w:t>Programos tekstas</w:t>
      </w:r>
      <w:bookmarkEnd w:id="22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7E6559" w:rsidRPr="00844988" w:rsidRDefault="007E6559" w:rsidP="007E6559">
      <w:pPr>
        <w:pStyle w:val="Programostekstas"/>
      </w:pPr>
    </w:p>
    <w:p w:rsidR="007E6559" w:rsidRPr="00844988" w:rsidRDefault="007E6559" w:rsidP="007E6559">
      <w:pPr>
        <w:pStyle w:val="Antrat2"/>
      </w:pPr>
      <w:bookmarkStart w:id="23" w:name="_Toc367096442"/>
      <w:r w:rsidRPr="00844988">
        <w:t>Pradiniai duomenys ir rezultatai</w:t>
      </w:r>
      <w:bookmarkEnd w:id="23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AB7416" w:rsidRPr="00844988" w:rsidRDefault="00AB7416" w:rsidP="007E6559">
      <w:pPr>
        <w:pStyle w:val="Programostekstas"/>
      </w:pPr>
    </w:p>
    <w:sectPr w:rsidR="00AB7416" w:rsidRPr="00844988" w:rsidSect="00291C8F"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846" w:rsidRDefault="00146846">
      <w:r>
        <w:separator/>
      </w:r>
    </w:p>
  </w:endnote>
  <w:endnote w:type="continuationSeparator" w:id="0">
    <w:p w:rsidR="00146846" w:rsidRDefault="0014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046" w:rsidRDefault="001F0046" w:rsidP="00EB5168">
    <w:pPr>
      <w:pStyle w:val="Porat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Pr="00EB5168">
      <w:rPr>
        <w:rStyle w:val="Puslapionumeris"/>
      </w:rPr>
      <w:t>1</w:t>
    </w:r>
    <w:r>
      <w:rPr>
        <w:rStyle w:val="Puslapionumeris"/>
      </w:rPr>
      <w:fldChar w:fldCharType="end"/>
    </w:r>
  </w:p>
  <w:p w:rsidR="001F0046" w:rsidRDefault="001F0046" w:rsidP="00EB5168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046" w:rsidRDefault="001F0046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162106">
      <w:rPr>
        <w:rStyle w:val="Puslapionumeris"/>
        <w:noProof/>
      </w:rPr>
      <w:t>4</w:t>
    </w:r>
    <w:r>
      <w:rPr>
        <w:rStyle w:val="Puslapionumeri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046" w:rsidRDefault="001F0046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162106">
      <w:rPr>
        <w:rStyle w:val="Puslapionumeris"/>
        <w:noProof/>
      </w:rPr>
      <w:t>3</w:t>
    </w:r>
    <w:r>
      <w:rPr>
        <w:rStyle w:val="Puslapionumeri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846" w:rsidRDefault="00146846">
      <w:r>
        <w:separator/>
      </w:r>
    </w:p>
  </w:footnote>
  <w:footnote w:type="continuationSeparator" w:id="0">
    <w:p w:rsidR="00146846" w:rsidRDefault="0014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8B1" w:rsidRPr="00EB5168" w:rsidRDefault="00E768B1" w:rsidP="00EB5168">
    <w:pPr>
      <w:pStyle w:val="Antrats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Antrat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Antrat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Antrat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31"/>
    <w:rsid w:val="00000825"/>
    <w:rsid w:val="000A4731"/>
    <w:rsid w:val="000F7F7F"/>
    <w:rsid w:val="00100F55"/>
    <w:rsid w:val="0011539D"/>
    <w:rsid w:val="00146846"/>
    <w:rsid w:val="0015714D"/>
    <w:rsid w:val="00162106"/>
    <w:rsid w:val="001E733B"/>
    <w:rsid w:val="001F0046"/>
    <w:rsid w:val="00260F87"/>
    <w:rsid w:val="00291C8F"/>
    <w:rsid w:val="002949A3"/>
    <w:rsid w:val="002C56BD"/>
    <w:rsid w:val="002E3EF8"/>
    <w:rsid w:val="003F1D21"/>
    <w:rsid w:val="00400705"/>
    <w:rsid w:val="00415D80"/>
    <w:rsid w:val="00421252"/>
    <w:rsid w:val="00421C63"/>
    <w:rsid w:val="004771C9"/>
    <w:rsid w:val="004965DE"/>
    <w:rsid w:val="004A6A01"/>
    <w:rsid w:val="004C3D88"/>
    <w:rsid w:val="004E181F"/>
    <w:rsid w:val="0052026C"/>
    <w:rsid w:val="00531F74"/>
    <w:rsid w:val="005406CD"/>
    <w:rsid w:val="005B13B5"/>
    <w:rsid w:val="005C73ED"/>
    <w:rsid w:val="005F283E"/>
    <w:rsid w:val="00600589"/>
    <w:rsid w:val="007016E8"/>
    <w:rsid w:val="007E6559"/>
    <w:rsid w:val="007F39F5"/>
    <w:rsid w:val="00844988"/>
    <w:rsid w:val="00891C35"/>
    <w:rsid w:val="00932992"/>
    <w:rsid w:val="00953893"/>
    <w:rsid w:val="00961831"/>
    <w:rsid w:val="00965287"/>
    <w:rsid w:val="009F2CA9"/>
    <w:rsid w:val="00A049DD"/>
    <w:rsid w:val="00A6795E"/>
    <w:rsid w:val="00AB7416"/>
    <w:rsid w:val="00AE0E37"/>
    <w:rsid w:val="00AE6604"/>
    <w:rsid w:val="00AE7C8B"/>
    <w:rsid w:val="00BA224C"/>
    <w:rsid w:val="00BA4DB8"/>
    <w:rsid w:val="00BA7914"/>
    <w:rsid w:val="00BE7267"/>
    <w:rsid w:val="00C34637"/>
    <w:rsid w:val="00C87140"/>
    <w:rsid w:val="00CC4BCA"/>
    <w:rsid w:val="00CD109A"/>
    <w:rsid w:val="00CD58DB"/>
    <w:rsid w:val="00D10218"/>
    <w:rsid w:val="00D253F8"/>
    <w:rsid w:val="00D5274E"/>
    <w:rsid w:val="00D560C9"/>
    <w:rsid w:val="00DC3AE4"/>
    <w:rsid w:val="00E03A86"/>
    <w:rsid w:val="00E55394"/>
    <w:rsid w:val="00E768B1"/>
    <w:rsid w:val="00EB5168"/>
    <w:rsid w:val="00EE3EF5"/>
    <w:rsid w:val="00F16C66"/>
    <w:rsid w:val="00F32903"/>
    <w:rsid w:val="00F45991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A6855D27-EB2A-4D14-BF7D-E601270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Antrat1">
    <w:name w:val="heading 1"/>
    <w:basedOn w:val="prastasis"/>
    <w:next w:val="prastasis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Antrat2">
    <w:name w:val="heading 2"/>
    <w:basedOn w:val="prastasis"/>
    <w:next w:val="prastasis"/>
    <w:link w:val="Antrat2Diagrama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Antrat3">
    <w:name w:val="heading 3"/>
    <w:basedOn w:val="prastasis"/>
    <w:next w:val="prastasis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Antrat4">
    <w:name w:val="heading 4"/>
    <w:basedOn w:val="prastasis"/>
    <w:next w:val="prastasis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orat">
    <w:name w:val="footer"/>
    <w:basedOn w:val="prastasis"/>
    <w:link w:val="PoratDiagrama"/>
    <w:uiPriority w:val="99"/>
    <w:rsid w:val="00EB5168"/>
    <w:pPr>
      <w:tabs>
        <w:tab w:val="center" w:pos="4153"/>
        <w:tab w:val="right" w:pos="9781"/>
      </w:tabs>
    </w:pPr>
  </w:style>
  <w:style w:type="character" w:styleId="Puslapionumeris">
    <w:name w:val="page number"/>
    <w:basedOn w:val="Numatytasispastraiposriftas"/>
    <w:semiHidden/>
  </w:style>
  <w:style w:type="paragraph" w:styleId="Antrats">
    <w:name w:val="header"/>
    <w:basedOn w:val="prastasis"/>
    <w:rsid w:val="00EB5168"/>
    <w:pPr>
      <w:tabs>
        <w:tab w:val="center" w:pos="4153"/>
        <w:tab w:val="right" w:pos="8306"/>
      </w:tabs>
    </w:pPr>
  </w:style>
  <w:style w:type="character" w:styleId="Hipersaitas">
    <w:name w:val="Hyperlink"/>
    <w:semiHidden/>
    <w:locked/>
    <w:rPr>
      <w:color w:val="0000FF"/>
      <w:u w:val="single"/>
    </w:rPr>
  </w:style>
  <w:style w:type="paragraph" w:styleId="Turinys1">
    <w:name w:val="toc 1"/>
    <w:basedOn w:val="prastasis"/>
    <w:next w:val="prastasis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urinys2">
    <w:name w:val="toc 2"/>
    <w:basedOn w:val="prastasis"/>
    <w:next w:val="prastasis"/>
    <w:autoRedefine/>
    <w:uiPriority w:val="39"/>
    <w:rsid w:val="00F16C66"/>
    <w:pPr>
      <w:tabs>
        <w:tab w:val="left" w:pos="1134"/>
        <w:tab w:val="right" w:leader="dot" w:pos="9639"/>
      </w:tabs>
      <w:spacing w:before="120"/>
      <w:ind w:left="567" w:firstLine="0"/>
      <w:jc w:val="left"/>
    </w:pPr>
    <w:rPr>
      <w:sz w:val="24"/>
    </w:rPr>
  </w:style>
  <w:style w:type="paragraph" w:styleId="Turinys3">
    <w:name w:val="toc 3"/>
    <w:basedOn w:val="prastasis"/>
    <w:next w:val="prastasis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urinys4">
    <w:name w:val="toc 4"/>
    <w:basedOn w:val="prastasis"/>
    <w:next w:val="prastasis"/>
    <w:autoRedefine/>
    <w:semiHidden/>
    <w:pPr>
      <w:ind w:left="600"/>
    </w:pPr>
  </w:style>
  <w:style w:type="paragraph" w:styleId="Turinys5">
    <w:name w:val="toc 5"/>
    <w:basedOn w:val="prastasis"/>
    <w:next w:val="prastasis"/>
    <w:autoRedefine/>
    <w:semiHidden/>
    <w:locked/>
    <w:pPr>
      <w:ind w:left="800"/>
    </w:pPr>
  </w:style>
  <w:style w:type="paragraph" w:styleId="Turinys6">
    <w:name w:val="toc 6"/>
    <w:basedOn w:val="prastasis"/>
    <w:next w:val="prastasis"/>
    <w:autoRedefine/>
    <w:semiHidden/>
    <w:locked/>
    <w:pPr>
      <w:ind w:left="1000"/>
    </w:pPr>
  </w:style>
  <w:style w:type="paragraph" w:styleId="Turinys7">
    <w:name w:val="toc 7"/>
    <w:basedOn w:val="prastasis"/>
    <w:next w:val="prastasis"/>
    <w:autoRedefine/>
    <w:semiHidden/>
    <w:locked/>
    <w:pPr>
      <w:ind w:left="1200"/>
    </w:pPr>
  </w:style>
  <w:style w:type="paragraph" w:styleId="Turinys8">
    <w:name w:val="toc 8"/>
    <w:basedOn w:val="prastasis"/>
    <w:next w:val="prastasis"/>
    <w:autoRedefine/>
    <w:semiHidden/>
    <w:locked/>
    <w:pPr>
      <w:ind w:left="1400"/>
    </w:pPr>
  </w:style>
  <w:style w:type="paragraph" w:styleId="Turinys9">
    <w:name w:val="toc 9"/>
    <w:basedOn w:val="prastasis"/>
    <w:next w:val="prastasis"/>
    <w:autoRedefine/>
    <w:semiHidden/>
    <w:locked/>
    <w:pPr>
      <w:ind w:left="1600"/>
    </w:pPr>
  </w:style>
  <w:style w:type="character" w:customStyle="1" w:styleId="Antrat2Diagrama">
    <w:name w:val="Antraštė 2 Diagrama"/>
    <w:link w:val="Antrat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PoratDiagrama">
    <w:name w:val="Poraštė Diagrama"/>
    <w:link w:val="Porat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prastasis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prastasis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prastasis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prastasis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Komentaronuoroda">
    <w:name w:val="annotation reference"/>
    <w:semiHidden/>
    <w:locked/>
    <w:rsid w:val="00A6795E"/>
    <w:rPr>
      <w:sz w:val="16"/>
      <w:szCs w:val="16"/>
    </w:rPr>
  </w:style>
  <w:style w:type="paragraph" w:styleId="Komentarotekstas">
    <w:name w:val="annotation text"/>
    <w:basedOn w:val="prastasis"/>
    <w:semiHidden/>
    <w:locked/>
    <w:rsid w:val="00A6795E"/>
    <w:rPr>
      <w:sz w:val="20"/>
    </w:rPr>
  </w:style>
  <w:style w:type="paragraph" w:styleId="Komentarotema">
    <w:name w:val="annotation subject"/>
    <w:basedOn w:val="Komentarotekstas"/>
    <w:next w:val="Komentarotekstas"/>
    <w:semiHidden/>
    <w:locked/>
    <w:rsid w:val="00A6795E"/>
    <w:rPr>
      <w:b/>
      <w:bCs/>
    </w:rPr>
  </w:style>
  <w:style w:type="paragraph" w:styleId="Debesliotekstas">
    <w:name w:val="Balloon Text"/>
    <w:basedOn w:val="prastasis"/>
    <w:semiHidden/>
    <w:locked/>
    <w:rsid w:val="00A6795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KS\Rd_2016\P175B117\117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117_Ataskaitos_sablonas</Template>
  <TotalTime>185</TotalTime>
  <Pages>7</Pages>
  <Words>198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KAUNO TECHNOLOGIJOS UNIVERSITETAS</vt:lpstr>
      <vt:lpstr>KAUNO TECHNOLOGIJOS UNIVERSITETAS</vt:lpstr>
    </vt:vector>
  </TitlesOfParts>
  <Company>KTU-Tempus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Vartotojas</dc:creator>
  <cp:lastModifiedBy>Emilija Baranauskaitė</cp:lastModifiedBy>
  <cp:revision>8</cp:revision>
  <dcterms:created xsi:type="dcterms:W3CDTF">2016-09-19T09:17:00Z</dcterms:created>
  <dcterms:modified xsi:type="dcterms:W3CDTF">2018-03-21T07:10:00Z</dcterms:modified>
  <cp:contentStatus/>
</cp:coreProperties>
</file>